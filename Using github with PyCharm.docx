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D4E21" w14:textId="77777777" w:rsidR="00286CBE" w:rsidRDefault="00A410C6" w:rsidP="00A410C6">
      <w:pPr>
        <w:pStyle w:val="Heading1"/>
        <w:spacing w:before="0" w:line="240" w:lineRule="auto"/>
        <w:contextualSpacing/>
        <w:jc w:val="center"/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Title</w:t>
      </w:r>
    </w:p>
    <w:p w14:paraId="583B2340" w14:textId="77777777" w:rsidR="00A410C6" w:rsidRPr="00A410C6" w:rsidRDefault="00A410C6" w:rsidP="00A410C6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A410C6">
        <w:rPr>
          <w:b/>
          <w:sz w:val="24"/>
          <w:szCs w:val="24"/>
        </w:rPr>
        <w:t>Speaker</w:t>
      </w:r>
    </w:p>
    <w:p w14:paraId="6FC4313A" w14:textId="77777777" w:rsidR="00A410C6" w:rsidRPr="00A410C6" w:rsidRDefault="00A410C6" w:rsidP="00A410C6">
      <w:pPr>
        <w:spacing w:after="0" w:line="240" w:lineRule="auto"/>
        <w:contextualSpacing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A410C6">
        <w:rPr>
          <w:rFonts w:cstheme="minorHAnsi"/>
          <w:b/>
          <w:color w:val="000000" w:themeColor="text1"/>
          <w:sz w:val="24"/>
          <w:szCs w:val="24"/>
        </w:rPr>
        <w:t>Date, Location</w:t>
      </w:r>
    </w:p>
    <w:p w14:paraId="54A17C40" w14:textId="77777777" w:rsidR="00A66723" w:rsidRDefault="004C0E11" w:rsidP="00A66723">
      <w:pPr>
        <w:pStyle w:val="ListParagraph"/>
        <w:numPr>
          <w:ilvl w:val="0"/>
          <w:numId w:val="12"/>
        </w:numPr>
      </w:pPr>
      <w:r>
        <w:t xml:space="preserve">Remember to </w:t>
      </w:r>
      <w:r w:rsidRPr="004C0E11">
        <w:rPr>
          <w:b/>
          <w:u w:val="single"/>
        </w:rPr>
        <w:t>Save to new location</w:t>
      </w:r>
      <w:r w:rsidR="007224C8">
        <w:rPr>
          <w:b/>
          <w:u w:val="single"/>
        </w:rPr>
        <w:t xml:space="preserve"> </w:t>
      </w:r>
      <w:r w:rsidR="007224C8">
        <w:t>before changing the file</w:t>
      </w:r>
    </w:p>
    <w:p w14:paraId="52287898" w14:textId="77777777" w:rsidR="007224C8" w:rsidRDefault="007224C8" w:rsidP="00A66723">
      <w:pPr>
        <w:pStyle w:val="ListParagraph"/>
        <w:numPr>
          <w:ilvl w:val="0"/>
          <w:numId w:val="12"/>
        </w:numPr>
      </w:pPr>
      <w:r>
        <w:t>There is a maximum 9 List Levels</w:t>
      </w:r>
    </w:p>
    <w:p w14:paraId="75A734C9" w14:textId="77777777" w:rsidR="00A66723" w:rsidRDefault="00A66723" w:rsidP="00A66723">
      <w:pPr>
        <w:pStyle w:val="ListParagraph"/>
        <w:numPr>
          <w:ilvl w:val="1"/>
          <w:numId w:val="12"/>
        </w:numPr>
      </w:pPr>
      <w:r>
        <w:t>Dsaf</w:t>
      </w:r>
    </w:p>
    <w:p w14:paraId="2AA0ED7F" w14:textId="77777777" w:rsidR="00A66723" w:rsidRDefault="00A66723" w:rsidP="00A66723">
      <w:pPr>
        <w:pStyle w:val="ListParagraph"/>
        <w:numPr>
          <w:ilvl w:val="2"/>
          <w:numId w:val="12"/>
        </w:numPr>
      </w:pPr>
      <w:r>
        <w:t>Sdf</w:t>
      </w:r>
    </w:p>
    <w:p w14:paraId="7AC3D8F4" w14:textId="77777777" w:rsidR="00A66723" w:rsidRDefault="00A66723" w:rsidP="00A66723">
      <w:pPr>
        <w:pStyle w:val="ListParagraph"/>
        <w:numPr>
          <w:ilvl w:val="3"/>
          <w:numId w:val="12"/>
        </w:numPr>
      </w:pPr>
      <w:r>
        <w:t>Sdf</w:t>
      </w:r>
    </w:p>
    <w:p w14:paraId="46671535" w14:textId="77777777" w:rsidR="00A66723" w:rsidRDefault="00A66723" w:rsidP="00A66723">
      <w:pPr>
        <w:pStyle w:val="ListParagraph"/>
        <w:numPr>
          <w:ilvl w:val="4"/>
          <w:numId w:val="12"/>
        </w:numPr>
      </w:pPr>
      <w:r>
        <w:t>Asdf</w:t>
      </w:r>
    </w:p>
    <w:p w14:paraId="7BA562CC" w14:textId="77777777" w:rsidR="00A66723" w:rsidRDefault="00A66723" w:rsidP="00A66723">
      <w:pPr>
        <w:pStyle w:val="ListParagraph"/>
        <w:numPr>
          <w:ilvl w:val="5"/>
          <w:numId w:val="12"/>
        </w:numPr>
      </w:pPr>
      <w:r>
        <w:t>Asdf</w:t>
      </w:r>
    </w:p>
    <w:p w14:paraId="12CC366E" w14:textId="77777777" w:rsidR="007224C8" w:rsidRDefault="007224C8" w:rsidP="007224C8">
      <w:pPr>
        <w:pStyle w:val="ListParagraph"/>
        <w:numPr>
          <w:ilvl w:val="6"/>
          <w:numId w:val="12"/>
        </w:numPr>
      </w:pPr>
      <w:r>
        <w:t>Asdf</w:t>
      </w:r>
      <w:r>
        <w:tab/>
      </w:r>
    </w:p>
    <w:p w14:paraId="3F50D96D" w14:textId="77777777" w:rsidR="007224C8" w:rsidRDefault="007224C8" w:rsidP="007224C8">
      <w:pPr>
        <w:pStyle w:val="ListParagraph"/>
        <w:numPr>
          <w:ilvl w:val="7"/>
          <w:numId w:val="12"/>
        </w:numPr>
      </w:pPr>
      <w:r>
        <w:t>Hylnd</w:t>
      </w:r>
    </w:p>
    <w:p w14:paraId="1BB1FEAB" w14:textId="77777777" w:rsidR="007224C8" w:rsidRDefault="007224C8" w:rsidP="007224C8">
      <w:pPr>
        <w:pStyle w:val="ListParagraph"/>
        <w:numPr>
          <w:ilvl w:val="8"/>
          <w:numId w:val="12"/>
        </w:numPr>
      </w:pPr>
      <w:r>
        <w:t>This is the last list level</w:t>
      </w:r>
    </w:p>
    <w:p w14:paraId="1683B852" w14:textId="77777777" w:rsidR="00666CD2" w:rsidRPr="004C0E11" w:rsidRDefault="004C0E11" w:rsidP="004C0E11">
      <w:pPr>
        <w:pStyle w:val="ListParagraph"/>
        <w:numPr>
          <w:ilvl w:val="0"/>
          <w:numId w:val="12"/>
        </w:numPr>
      </w:pPr>
      <w:r>
        <w:t>AfdsAsdf</w:t>
      </w:r>
      <w:r>
        <w:tab/>
      </w:r>
    </w:p>
    <w:sectPr w:rsidR="00666CD2" w:rsidRPr="004C0E11" w:rsidSect="008848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5B04"/>
    <w:multiLevelType w:val="hybridMultilevel"/>
    <w:tmpl w:val="C578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156D"/>
    <w:multiLevelType w:val="multilevel"/>
    <w:tmpl w:val="1AB4B9B2"/>
    <w:lvl w:ilvl="0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  <w:color w:val="auto"/>
      </w:rPr>
    </w:lvl>
    <w:lvl w:ilvl="1">
      <w:start w:val="1"/>
      <w:numFmt w:val="bullet"/>
      <w:lvlText w:val="◊"/>
      <w:lvlJc w:val="left"/>
      <w:pPr>
        <w:ind w:left="720" w:hanging="360"/>
      </w:pPr>
      <w:rPr>
        <w:rFonts w:ascii="Arial" w:hAnsi="Aria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○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■"/>
      <w:lvlJc w:val="left"/>
      <w:pPr>
        <w:ind w:left="2520" w:hanging="360"/>
      </w:pPr>
      <w:rPr>
        <w:rFonts w:ascii="Arial" w:hAnsi="Aria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Arial" w:hAnsi="Arial" w:hint="default"/>
        <w:color w:val="auto"/>
      </w:rPr>
    </w:lvl>
    <w:lvl w:ilvl="8">
      <w:start w:val="1"/>
      <w:numFmt w:val="bullet"/>
      <w:lvlRestart w:val="6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0F5569C"/>
    <w:multiLevelType w:val="hybridMultilevel"/>
    <w:tmpl w:val="7276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4B28"/>
    <w:multiLevelType w:val="multilevel"/>
    <w:tmpl w:val="28E0782C"/>
    <w:numStyleLink w:val="Style1"/>
  </w:abstractNum>
  <w:abstractNum w:abstractNumId="4" w15:restartNumberingAfterBreak="0">
    <w:nsid w:val="3861308A"/>
    <w:multiLevelType w:val="multilevel"/>
    <w:tmpl w:val="28E0782C"/>
    <w:styleLink w:val="Style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</w:rPr>
    </w:lvl>
    <w:lvl w:ilvl="2">
      <w:start w:val="1"/>
      <w:numFmt w:val="bullet"/>
      <w:lvlText w:val="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■"/>
      <w:lvlJc w:val="left"/>
      <w:pPr>
        <w:ind w:left="288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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□"/>
      <w:lvlJc w:val="left"/>
      <w:pPr>
        <w:ind w:left="3960" w:hanging="360"/>
      </w:pPr>
      <w:rPr>
        <w:rFonts w:ascii="Arial" w:hAnsi="Arial" w:hint="default"/>
        <w:color w:val="auto"/>
      </w:rPr>
    </w:lvl>
    <w:lvl w:ilvl="8">
      <w:start w:val="1"/>
      <w:numFmt w:val="bullet"/>
      <w:lvlText w:val="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3D773E87"/>
    <w:multiLevelType w:val="multilevel"/>
    <w:tmpl w:val="9EE8BA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Arial" w:hAnsi="Arial" w:hint="default"/>
        <w:color w:val="auto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Arial" w:hAnsi="Arial" w:hint="default"/>
        <w:color w:val="auto"/>
      </w:rPr>
    </w:lvl>
    <w:lvl w:ilvl="4">
      <w:start w:val="1"/>
      <w:numFmt w:val="bullet"/>
      <w:lvlText w:val="◊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Restart w:val="6"/>
      <w:lvlText w:val="■"/>
      <w:lvlJc w:val="left"/>
      <w:pPr>
        <w:ind w:left="3240" w:hanging="360"/>
      </w:pPr>
      <w:rPr>
        <w:rFonts w:ascii="Arial" w:hAnsi="Arial" w:hint="default"/>
        <w:color w:val="auto"/>
      </w:rPr>
    </w:lvl>
  </w:abstractNum>
  <w:abstractNum w:abstractNumId="6" w15:restartNumberingAfterBreak="0">
    <w:nsid w:val="49D65800"/>
    <w:multiLevelType w:val="multilevel"/>
    <w:tmpl w:val="28E0782C"/>
    <w:numStyleLink w:val="Style1"/>
  </w:abstractNum>
  <w:abstractNum w:abstractNumId="7" w15:restartNumberingAfterBreak="0">
    <w:nsid w:val="4F2D3EB0"/>
    <w:multiLevelType w:val="multilevel"/>
    <w:tmpl w:val="28E0782C"/>
    <w:numStyleLink w:val="Style1"/>
  </w:abstractNum>
  <w:abstractNum w:abstractNumId="8" w15:restartNumberingAfterBreak="0">
    <w:nsid w:val="586D085B"/>
    <w:multiLevelType w:val="hybridMultilevel"/>
    <w:tmpl w:val="28E078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B7C6976"/>
    <w:multiLevelType w:val="hybridMultilevel"/>
    <w:tmpl w:val="5CAA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C2442"/>
    <w:multiLevelType w:val="hybridMultilevel"/>
    <w:tmpl w:val="7B30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23930"/>
    <w:multiLevelType w:val="multilevel"/>
    <w:tmpl w:val="28E0782C"/>
    <w:numStyleLink w:val="Style1"/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36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D0"/>
    <w:rsid w:val="00023DE9"/>
    <w:rsid w:val="00083666"/>
    <w:rsid w:val="000C2897"/>
    <w:rsid w:val="000C3FCC"/>
    <w:rsid w:val="000E4CE2"/>
    <w:rsid w:val="00122935"/>
    <w:rsid w:val="00142B49"/>
    <w:rsid w:val="00144532"/>
    <w:rsid w:val="00183CF6"/>
    <w:rsid w:val="001D48E0"/>
    <w:rsid w:val="001F0EB0"/>
    <w:rsid w:val="001F2E68"/>
    <w:rsid w:val="001F7BC3"/>
    <w:rsid w:val="002069CF"/>
    <w:rsid w:val="002735F9"/>
    <w:rsid w:val="00286CBE"/>
    <w:rsid w:val="003016A9"/>
    <w:rsid w:val="00321C56"/>
    <w:rsid w:val="003477C5"/>
    <w:rsid w:val="00372806"/>
    <w:rsid w:val="00381A3E"/>
    <w:rsid w:val="003C2026"/>
    <w:rsid w:val="003D24D5"/>
    <w:rsid w:val="003D747B"/>
    <w:rsid w:val="00420790"/>
    <w:rsid w:val="00430D89"/>
    <w:rsid w:val="004A0056"/>
    <w:rsid w:val="004B4D1A"/>
    <w:rsid w:val="004C0E11"/>
    <w:rsid w:val="005018BD"/>
    <w:rsid w:val="00505E90"/>
    <w:rsid w:val="0051662C"/>
    <w:rsid w:val="005304DD"/>
    <w:rsid w:val="005D521B"/>
    <w:rsid w:val="00635EB9"/>
    <w:rsid w:val="00666CD2"/>
    <w:rsid w:val="006E6DD5"/>
    <w:rsid w:val="00717C7F"/>
    <w:rsid w:val="007224C8"/>
    <w:rsid w:val="00761752"/>
    <w:rsid w:val="0078444A"/>
    <w:rsid w:val="00784B7F"/>
    <w:rsid w:val="007E1017"/>
    <w:rsid w:val="00813EF0"/>
    <w:rsid w:val="00851F38"/>
    <w:rsid w:val="00884835"/>
    <w:rsid w:val="008A207F"/>
    <w:rsid w:val="008C45AC"/>
    <w:rsid w:val="008D0A38"/>
    <w:rsid w:val="00966076"/>
    <w:rsid w:val="0098123B"/>
    <w:rsid w:val="0098124A"/>
    <w:rsid w:val="00A07180"/>
    <w:rsid w:val="00A120CC"/>
    <w:rsid w:val="00A15DEB"/>
    <w:rsid w:val="00A410C6"/>
    <w:rsid w:val="00A64A99"/>
    <w:rsid w:val="00A66723"/>
    <w:rsid w:val="00AD6904"/>
    <w:rsid w:val="00B01924"/>
    <w:rsid w:val="00B0540A"/>
    <w:rsid w:val="00B3730D"/>
    <w:rsid w:val="00B663D8"/>
    <w:rsid w:val="00B749BC"/>
    <w:rsid w:val="00B76DD0"/>
    <w:rsid w:val="00B84631"/>
    <w:rsid w:val="00BA2902"/>
    <w:rsid w:val="00BB0646"/>
    <w:rsid w:val="00C3097B"/>
    <w:rsid w:val="00C5004E"/>
    <w:rsid w:val="00CB3739"/>
    <w:rsid w:val="00CC764B"/>
    <w:rsid w:val="00CE4E81"/>
    <w:rsid w:val="00D20A3A"/>
    <w:rsid w:val="00D52807"/>
    <w:rsid w:val="00D659CA"/>
    <w:rsid w:val="00DA12B0"/>
    <w:rsid w:val="00E071D9"/>
    <w:rsid w:val="00E201D5"/>
    <w:rsid w:val="00F12AAD"/>
    <w:rsid w:val="00F65B75"/>
    <w:rsid w:val="00F843F6"/>
    <w:rsid w:val="00F8576C"/>
    <w:rsid w:val="00FA3F4C"/>
    <w:rsid w:val="00FC3EBE"/>
    <w:rsid w:val="00FF6969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B22C"/>
  <w15:docId w15:val="{EF1CD8FC-4D86-40AD-A869-817DFDE6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2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2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7C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7C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18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1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12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12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2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7C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7C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E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D74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18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E0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4B4D1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stemAdmin\Documents\Custom%20Office%20Templates\BD%20Outline%20Circle-Square-St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 Outline Circle-Square-Star.dotx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Hierarchical Evaluation of Curriculum Structure</vt:lpstr>
      <vt:lpstr/>
      <vt:lpstr>        Purpose: Outline how a table (Grid) of topics vs. grade can be used for the hier</vt:lpstr>
      <vt:lpstr>        Major Kinds of Topics</vt:lpstr>
      <vt:lpstr>        Specific Topics: Found only in a single grade – appear in grid of topics vs grad</vt:lpstr>
      <vt:lpstr>        Example: Israelite tribes as communities</vt:lpstr>
      <vt:lpstr>        Spanning Topics: Common to several if not all grades – listed below grid</vt:lpstr>
      <vt:lpstr>        Examples: Critical Thinking, Tension between assimilation and preservation</vt:lpstr>
      <vt:lpstr>        Grid Structure</vt:lpstr>
      <vt:lpstr>        Evaluation Criteria for Specific curriculum sections and topics</vt:lpstr>
      <vt:lpstr>        Yearly School evaluation of curriculum and its implementation</vt:lpstr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Dancis</dc:creator>
  <cp:lastModifiedBy>Dancis Home</cp:lastModifiedBy>
  <cp:revision>1</cp:revision>
  <cp:lastPrinted>2012-05-25T04:19:00Z</cp:lastPrinted>
  <dcterms:created xsi:type="dcterms:W3CDTF">2021-03-15T00:06:00Z</dcterms:created>
  <dcterms:modified xsi:type="dcterms:W3CDTF">2021-03-15T00:07:00Z</dcterms:modified>
</cp:coreProperties>
</file>